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02670" w14:textId="7419A387" w:rsidR="006804D7" w:rsidRPr="00366E36" w:rsidRDefault="006804D7" w:rsidP="003F575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6E36">
        <w:rPr>
          <w:rFonts w:ascii="Times New Roman" w:hAnsi="Times New Roman" w:cs="Times New Roman"/>
          <w:b/>
          <w:sz w:val="32"/>
          <w:szCs w:val="32"/>
        </w:rPr>
        <w:t>Jimmy Lu</w:t>
      </w:r>
    </w:p>
    <w:p w14:paraId="278F7207" w14:textId="36F15F5C" w:rsidR="006804D7" w:rsidRPr="00D6558D" w:rsidRDefault="00C2678B" w:rsidP="00C2678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797 Delalla Terrace</w:t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</w:t>
      </w:r>
      <w:r w:rsidR="00366E36" w:rsidRPr="00D6558D">
        <w:rPr>
          <w:rFonts w:ascii="Times New Roman" w:hAnsi="Times New Roman" w:cs="Times New Roman"/>
          <w:b/>
        </w:rPr>
        <w:t>Phone: 952-715-7239</w:t>
      </w:r>
    </w:p>
    <w:p w14:paraId="00C0D7B0" w14:textId="5021371E" w:rsidR="006804D7" w:rsidRPr="00366E36" w:rsidRDefault="006804D7" w:rsidP="00366E36">
      <w:pPr>
        <w:pStyle w:val="NoSpacing"/>
        <w:jc w:val="center"/>
        <w:rPr>
          <w:rFonts w:ascii="Times New Roman" w:hAnsi="Times New Roman" w:cs="Times New Roman"/>
        </w:rPr>
      </w:pPr>
      <w:r w:rsidRPr="00D6558D">
        <w:rPr>
          <w:rFonts w:ascii="Times New Roman" w:hAnsi="Times New Roman" w:cs="Times New Roman"/>
          <w:b/>
        </w:rPr>
        <w:t>Ridgefield, NJ 07657</w:t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>
        <w:rPr>
          <w:rFonts w:ascii="Times New Roman" w:hAnsi="Times New Roman" w:cs="Times New Roman"/>
          <w:b/>
        </w:rPr>
        <w:tab/>
      </w:r>
      <w:r w:rsidR="00366E36" w:rsidRPr="00D6558D">
        <w:rPr>
          <w:rFonts w:ascii="Times New Roman" w:hAnsi="Times New Roman" w:cs="Times New Roman"/>
          <w:b/>
        </w:rPr>
        <w:t xml:space="preserve">Email: </w:t>
      </w:r>
      <w:hyperlink r:id="rId8" w:history="1">
        <w:r w:rsidR="00366E36" w:rsidRPr="00D6558D">
          <w:rPr>
            <w:rStyle w:val="Hyperlink"/>
            <w:rFonts w:ascii="Times New Roman" w:hAnsi="Times New Roman" w:cs="Times New Roman"/>
            <w:b/>
          </w:rPr>
          <w:t>qxl2@njit.edu</w:t>
        </w:r>
      </w:hyperlink>
    </w:p>
    <w:p w14:paraId="23A6514C" w14:textId="77777777" w:rsidR="006804D7" w:rsidRPr="00D6558D" w:rsidRDefault="006804D7" w:rsidP="0036668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E898B9D" w14:textId="77777777" w:rsidR="006804D7" w:rsidRPr="00D6558D" w:rsidRDefault="006804D7" w:rsidP="006804D7">
      <w:pPr>
        <w:pStyle w:val="NoSpacing"/>
        <w:rPr>
          <w:rFonts w:ascii="Times New Roman" w:hAnsi="Times New Roman" w:cs="Times New Roman"/>
        </w:rPr>
      </w:pPr>
    </w:p>
    <w:p w14:paraId="546AF7C6" w14:textId="69AD5E8D" w:rsidR="00CA0A27" w:rsidRPr="003874A8" w:rsidRDefault="00366E36" w:rsidP="00366E36">
      <w:pPr>
        <w:pStyle w:val="NoSpacing"/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1A036D" w:rsidRPr="003874A8">
        <w:rPr>
          <w:rFonts w:ascii="Times New Roman" w:hAnsi="Times New Roman" w:cs="Times New Roman"/>
          <w:b/>
          <w:sz w:val="24"/>
          <w:szCs w:val="24"/>
        </w:rPr>
        <w:tab/>
      </w:r>
    </w:p>
    <w:p w14:paraId="0793A3A5" w14:textId="4DAEF261" w:rsidR="00CA0A27" w:rsidRPr="00DD585B" w:rsidRDefault="00B3161B" w:rsidP="00366E3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a software engineer internship</w:t>
      </w:r>
      <w:r w:rsidR="004D25CC">
        <w:rPr>
          <w:rFonts w:ascii="Times New Roman" w:hAnsi="Times New Roman" w:cs="Times New Roman"/>
          <w:sz w:val="24"/>
          <w:szCs w:val="24"/>
        </w:rPr>
        <w:t xml:space="preserve"> where I can utilize my skills in functional design, testing and integration.</w:t>
      </w:r>
    </w:p>
    <w:p w14:paraId="405366CF" w14:textId="77777777" w:rsidR="00366E36" w:rsidRPr="00D6558D" w:rsidRDefault="00366E36" w:rsidP="00CF11E4">
      <w:pPr>
        <w:pStyle w:val="NoSpacing"/>
        <w:rPr>
          <w:rFonts w:ascii="Times New Roman" w:hAnsi="Times New Roman" w:cs="Times New Roman"/>
        </w:rPr>
      </w:pPr>
    </w:p>
    <w:p w14:paraId="6FD20934" w14:textId="4FBDD2F8" w:rsidR="00CA0A27" w:rsidRPr="003874A8" w:rsidRDefault="00366E36" w:rsidP="003321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  <w:r w:rsidR="003321A2" w:rsidRPr="003874A8">
        <w:rPr>
          <w:rFonts w:ascii="Times New Roman" w:hAnsi="Times New Roman" w:cs="Times New Roman"/>
          <w:b/>
          <w:sz w:val="24"/>
          <w:szCs w:val="24"/>
        </w:rPr>
        <w:tab/>
      </w:r>
      <w:r w:rsidR="003321A2" w:rsidRPr="003874A8">
        <w:rPr>
          <w:rFonts w:ascii="Times New Roman" w:hAnsi="Times New Roman" w:cs="Times New Roman"/>
          <w:b/>
          <w:sz w:val="24"/>
          <w:szCs w:val="24"/>
        </w:rPr>
        <w:tab/>
      </w:r>
      <w:r w:rsidR="003321A2" w:rsidRPr="003874A8">
        <w:rPr>
          <w:rFonts w:ascii="Times New Roman" w:hAnsi="Times New Roman" w:cs="Times New Roman"/>
          <w:b/>
          <w:sz w:val="24"/>
          <w:szCs w:val="24"/>
        </w:rPr>
        <w:tab/>
      </w:r>
    </w:p>
    <w:p w14:paraId="758C9F1C" w14:textId="3A7D6FBE" w:rsidR="003321A2" w:rsidRPr="00DD585B" w:rsidRDefault="003321A2" w:rsidP="00366E36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D585B">
        <w:rPr>
          <w:rFonts w:ascii="Times New Roman" w:hAnsi="Times New Roman" w:cs="Times New Roman"/>
          <w:b/>
          <w:sz w:val="24"/>
          <w:szCs w:val="24"/>
        </w:rPr>
        <w:t>New Jersey Institute of Technology</w:t>
      </w:r>
      <w:r w:rsidRPr="00DD585B">
        <w:rPr>
          <w:rFonts w:ascii="Times New Roman" w:hAnsi="Times New Roman" w:cs="Times New Roman"/>
          <w:sz w:val="24"/>
          <w:szCs w:val="24"/>
        </w:rPr>
        <w:t>, Newark, NJ</w:t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66E36" w:rsidRPr="00DD585B">
        <w:rPr>
          <w:rFonts w:ascii="Times New Roman" w:hAnsi="Times New Roman" w:cs="Times New Roman"/>
          <w:sz w:val="24"/>
          <w:szCs w:val="24"/>
        </w:rPr>
        <w:t xml:space="preserve">   </w:t>
      </w:r>
      <w:r w:rsidR="004673A3" w:rsidRPr="00DD585B">
        <w:rPr>
          <w:rFonts w:ascii="Times New Roman" w:hAnsi="Times New Roman" w:cs="Times New Roman"/>
          <w:sz w:val="24"/>
          <w:szCs w:val="24"/>
        </w:rPr>
        <w:t xml:space="preserve"> </w:t>
      </w:r>
      <w:r w:rsidR="00DD585B">
        <w:rPr>
          <w:rFonts w:ascii="Times New Roman" w:hAnsi="Times New Roman" w:cs="Times New Roman"/>
          <w:sz w:val="24"/>
          <w:szCs w:val="24"/>
        </w:rPr>
        <w:t xml:space="preserve">  </w:t>
      </w:r>
      <w:r w:rsidR="00D83EC6">
        <w:rPr>
          <w:rFonts w:ascii="Times New Roman" w:hAnsi="Times New Roman" w:cs="Times New Roman"/>
          <w:sz w:val="24"/>
          <w:szCs w:val="24"/>
        </w:rPr>
        <w:t>Fall</w:t>
      </w:r>
      <w:r w:rsidR="00366E36" w:rsidRPr="00DD585B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19B4560E" w14:textId="40CBFC51" w:rsidR="00366E36" w:rsidRPr="00DD585B" w:rsidRDefault="003321A2" w:rsidP="00366E3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BS, C</w:t>
      </w:r>
      <w:r w:rsidR="00CA0A27" w:rsidRPr="00DD585B">
        <w:rPr>
          <w:rFonts w:ascii="Times New Roman" w:hAnsi="Times New Roman" w:cs="Times New Roman"/>
          <w:sz w:val="24"/>
          <w:szCs w:val="24"/>
        </w:rPr>
        <w:t xml:space="preserve">omputer Science and </w:t>
      </w:r>
      <w:r w:rsidR="00537F87">
        <w:rPr>
          <w:rFonts w:ascii="Times New Roman" w:hAnsi="Times New Roman" w:cs="Times New Roman"/>
          <w:sz w:val="24"/>
          <w:szCs w:val="24"/>
        </w:rPr>
        <w:t xml:space="preserve">Computational </w:t>
      </w:r>
      <w:r w:rsidR="00CA0A27" w:rsidRPr="00DD585B">
        <w:rPr>
          <w:rFonts w:ascii="Times New Roman" w:hAnsi="Times New Roman" w:cs="Times New Roman"/>
          <w:sz w:val="24"/>
          <w:szCs w:val="24"/>
        </w:rPr>
        <w:t>Mathematics (Double major</w:t>
      </w:r>
      <w:r w:rsidR="00DD585B">
        <w:rPr>
          <w:rFonts w:ascii="Times New Roman" w:hAnsi="Times New Roman" w:cs="Times New Roman"/>
          <w:sz w:val="24"/>
          <w:szCs w:val="24"/>
        </w:rPr>
        <w:t>)</w:t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9A4346">
        <w:rPr>
          <w:rFonts w:ascii="Times New Roman" w:hAnsi="Times New Roman" w:cs="Times New Roman"/>
          <w:sz w:val="24"/>
          <w:szCs w:val="24"/>
        </w:rPr>
        <w:t xml:space="preserve">  </w:t>
      </w:r>
      <w:r w:rsidR="00DD585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A4346">
        <w:rPr>
          <w:rFonts w:ascii="Times New Roman" w:hAnsi="Times New Roman" w:cs="Times New Roman"/>
          <w:sz w:val="24"/>
          <w:szCs w:val="24"/>
        </w:rPr>
        <w:t xml:space="preserve">  </w:t>
      </w:r>
      <w:r w:rsidR="00DA7454">
        <w:rPr>
          <w:rFonts w:ascii="Times New Roman" w:hAnsi="Times New Roman" w:cs="Times New Roman"/>
          <w:sz w:val="24"/>
          <w:szCs w:val="24"/>
        </w:rPr>
        <w:t>GPA: 3.735</w:t>
      </w:r>
      <w:bookmarkStart w:id="0" w:name="_GoBack"/>
      <w:bookmarkEnd w:id="0"/>
    </w:p>
    <w:p w14:paraId="6EF97BE1" w14:textId="2C41650C" w:rsidR="002C1223" w:rsidRDefault="00366E36" w:rsidP="00366E3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 xml:space="preserve">Relevant coursework: </w:t>
      </w:r>
      <w:r w:rsidR="002C1223" w:rsidRPr="00DD585B">
        <w:rPr>
          <w:rFonts w:ascii="Times New Roman" w:hAnsi="Times New Roman" w:cs="Times New Roman"/>
          <w:sz w:val="24"/>
          <w:szCs w:val="24"/>
        </w:rPr>
        <w:t>Programming Language Concepts</w:t>
      </w:r>
      <w:r w:rsidRPr="00DD585B">
        <w:rPr>
          <w:rFonts w:ascii="Times New Roman" w:hAnsi="Times New Roman" w:cs="Times New Roman"/>
          <w:sz w:val="24"/>
          <w:szCs w:val="24"/>
        </w:rPr>
        <w:t xml:space="preserve">, </w:t>
      </w:r>
      <w:r w:rsidR="002C1223" w:rsidRPr="00DD585B">
        <w:rPr>
          <w:rFonts w:ascii="Times New Roman" w:hAnsi="Times New Roman" w:cs="Times New Roman"/>
          <w:sz w:val="24"/>
          <w:szCs w:val="24"/>
        </w:rPr>
        <w:t>Principles of Operating System</w:t>
      </w:r>
      <w:r w:rsidRPr="00DD585B">
        <w:rPr>
          <w:rFonts w:ascii="Times New Roman" w:hAnsi="Times New Roman" w:cs="Times New Roman"/>
          <w:sz w:val="24"/>
          <w:szCs w:val="24"/>
        </w:rPr>
        <w:t>, Computer Org</w:t>
      </w:r>
      <w:r w:rsidR="0054245A" w:rsidRPr="00DD585B">
        <w:rPr>
          <w:rFonts w:ascii="Times New Roman" w:hAnsi="Times New Roman" w:cs="Times New Roman"/>
          <w:sz w:val="24"/>
          <w:szCs w:val="24"/>
        </w:rPr>
        <w:t>.</w:t>
      </w:r>
      <w:r w:rsidRPr="00DD585B">
        <w:rPr>
          <w:rFonts w:ascii="Times New Roman" w:hAnsi="Times New Roman" w:cs="Times New Roman"/>
          <w:sz w:val="24"/>
          <w:szCs w:val="24"/>
        </w:rPr>
        <w:t xml:space="preserve"> &amp;</w:t>
      </w:r>
      <w:r w:rsidR="00D11D83" w:rsidRPr="00DD585B">
        <w:rPr>
          <w:rFonts w:ascii="Times New Roman" w:hAnsi="Times New Roman" w:cs="Times New Roman"/>
          <w:sz w:val="24"/>
          <w:szCs w:val="24"/>
        </w:rPr>
        <w:t xml:space="preserve"> Architect,</w:t>
      </w:r>
      <w:r w:rsidRPr="00DD585B">
        <w:rPr>
          <w:rFonts w:ascii="Times New Roman" w:hAnsi="Times New Roman" w:cs="Times New Roman"/>
          <w:sz w:val="24"/>
          <w:szCs w:val="24"/>
        </w:rPr>
        <w:t xml:space="preserve"> Foundation of Computer Science I</w:t>
      </w:r>
      <w:r w:rsidR="00DD585B" w:rsidRPr="00DD585B">
        <w:rPr>
          <w:rFonts w:ascii="Times New Roman" w:hAnsi="Times New Roman" w:cs="Times New Roman"/>
          <w:sz w:val="24"/>
          <w:szCs w:val="24"/>
        </w:rPr>
        <w:t>I</w:t>
      </w:r>
      <w:r w:rsidR="00D11D83" w:rsidRPr="00DD585B">
        <w:rPr>
          <w:rFonts w:ascii="Times New Roman" w:hAnsi="Times New Roman" w:cs="Times New Roman"/>
          <w:sz w:val="24"/>
          <w:szCs w:val="24"/>
        </w:rPr>
        <w:t xml:space="preserve"> and </w:t>
      </w:r>
      <w:r w:rsidR="000C6575">
        <w:rPr>
          <w:rFonts w:ascii="Times New Roman" w:hAnsi="Times New Roman" w:cs="Times New Roman"/>
          <w:sz w:val="24"/>
          <w:szCs w:val="24"/>
        </w:rPr>
        <w:t>Data Management System Desgin</w:t>
      </w:r>
      <w:r w:rsidR="00D11D83" w:rsidRPr="00DD585B">
        <w:rPr>
          <w:rFonts w:ascii="Times New Roman" w:hAnsi="Times New Roman" w:cs="Times New Roman"/>
          <w:sz w:val="24"/>
          <w:szCs w:val="24"/>
        </w:rPr>
        <w:t>.</w:t>
      </w:r>
    </w:p>
    <w:p w14:paraId="7C9560F9" w14:textId="77777777" w:rsidR="000C6575" w:rsidRPr="003874A8" w:rsidRDefault="000C6575" w:rsidP="000C657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  <w:r w:rsidRPr="003874A8">
        <w:rPr>
          <w:rFonts w:ascii="Times New Roman" w:hAnsi="Times New Roman" w:cs="Times New Roman"/>
          <w:b/>
          <w:sz w:val="24"/>
          <w:szCs w:val="24"/>
        </w:rPr>
        <w:tab/>
      </w:r>
      <w:r w:rsidRPr="003874A8">
        <w:rPr>
          <w:rFonts w:ascii="Times New Roman" w:hAnsi="Times New Roman" w:cs="Times New Roman"/>
          <w:b/>
          <w:sz w:val="24"/>
          <w:szCs w:val="24"/>
        </w:rPr>
        <w:tab/>
      </w:r>
      <w:r w:rsidRPr="003874A8">
        <w:rPr>
          <w:rFonts w:ascii="Times New Roman" w:hAnsi="Times New Roman" w:cs="Times New Roman"/>
          <w:b/>
          <w:sz w:val="24"/>
          <w:szCs w:val="24"/>
        </w:rPr>
        <w:tab/>
      </w:r>
    </w:p>
    <w:p w14:paraId="09B63442" w14:textId="77777777" w:rsidR="000C6575" w:rsidRPr="00DD585B" w:rsidRDefault="000C6575" w:rsidP="000C65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Programming Languages: JavaScript, SQL, Java, Python, Bash,</w:t>
      </w:r>
      <w:r>
        <w:rPr>
          <w:rFonts w:ascii="Times New Roman" w:hAnsi="Times New Roman" w:cs="Times New Roman"/>
          <w:sz w:val="24"/>
          <w:szCs w:val="24"/>
        </w:rPr>
        <w:t xml:space="preserve"> C,</w:t>
      </w:r>
      <w:r w:rsidRPr="00DD585B">
        <w:rPr>
          <w:rFonts w:ascii="Times New Roman" w:hAnsi="Times New Roman" w:cs="Times New Roman"/>
          <w:sz w:val="24"/>
          <w:szCs w:val="24"/>
        </w:rPr>
        <w:t xml:space="preserve"> and C++</w:t>
      </w:r>
    </w:p>
    <w:p w14:paraId="2DFF8EEF" w14:textId="24B82462" w:rsidR="000C6575" w:rsidRPr="00DD585B" w:rsidRDefault="000C6575" w:rsidP="000C65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Applicatio</w:t>
      </w:r>
      <w:r>
        <w:rPr>
          <w:rFonts w:ascii="Times New Roman" w:hAnsi="Times New Roman" w:cs="Times New Roman"/>
          <w:sz w:val="24"/>
          <w:szCs w:val="24"/>
        </w:rPr>
        <w:t>ns: MySQL, Node.js, Sequelize</w:t>
      </w:r>
      <w:r w:rsidRPr="00DD585B">
        <w:rPr>
          <w:rFonts w:ascii="Times New Roman" w:hAnsi="Times New Roman" w:cs="Times New Roman"/>
          <w:sz w:val="24"/>
          <w:szCs w:val="24"/>
        </w:rPr>
        <w:t xml:space="preserve">, </w:t>
      </w:r>
      <w:r w:rsidR="002E44D3">
        <w:rPr>
          <w:rFonts w:ascii="Times New Roman" w:hAnsi="Times New Roman" w:cs="Times New Roman"/>
          <w:sz w:val="24"/>
          <w:szCs w:val="24"/>
        </w:rPr>
        <w:t xml:space="preserve">MongoDB, </w:t>
      </w:r>
      <w:r>
        <w:rPr>
          <w:rFonts w:ascii="Times New Roman" w:hAnsi="Times New Roman" w:cs="Times New Roman"/>
          <w:sz w:val="24"/>
          <w:szCs w:val="24"/>
        </w:rPr>
        <w:t xml:space="preserve">React.js, </w:t>
      </w:r>
      <w:r w:rsidR="002E44D3">
        <w:rPr>
          <w:rFonts w:ascii="Times New Roman" w:hAnsi="Times New Roman" w:cs="Times New Roman"/>
          <w:sz w:val="24"/>
          <w:szCs w:val="24"/>
        </w:rPr>
        <w:t xml:space="preserve">Git, </w:t>
      </w:r>
      <w:r w:rsidRPr="00DD585B">
        <w:rPr>
          <w:rFonts w:ascii="Times New Roman" w:hAnsi="Times New Roman" w:cs="Times New Roman"/>
          <w:sz w:val="24"/>
          <w:szCs w:val="24"/>
        </w:rPr>
        <w:t>and Microsoft Word</w:t>
      </w:r>
    </w:p>
    <w:p w14:paraId="63CE4E0E" w14:textId="5EBAB995" w:rsidR="000C6575" w:rsidRPr="00DD585B" w:rsidRDefault="000C6575" w:rsidP="000C65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Languages: Fluent in Mandarin and English</w:t>
      </w:r>
    </w:p>
    <w:p w14:paraId="0582E0F2" w14:textId="77777777" w:rsidR="00366E36" w:rsidRPr="00D6558D" w:rsidRDefault="00366E36" w:rsidP="007063AC">
      <w:pPr>
        <w:pStyle w:val="NoSpacing"/>
        <w:rPr>
          <w:rFonts w:ascii="Times New Roman" w:hAnsi="Times New Roman" w:cs="Times New Roman"/>
        </w:rPr>
      </w:pPr>
    </w:p>
    <w:p w14:paraId="4569CDFB" w14:textId="7AF11032" w:rsidR="00CA0A27" w:rsidRPr="003874A8" w:rsidRDefault="004C514C" w:rsidP="00983E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74A8">
        <w:rPr>
          <w:rFonts w:ascii="Times New Roman" w:hAnsi="Times New Roman" w:cs="Times New Roman"/>
          <w:b/>
          <w:sz w:val="24"/>
          <w:szCs w:val="24"/>
        </w:rPr>
        <w:t>Research Experience</w:t>
      </w:r>
      <w:r w:rsidR="0044734A">
        <w:rPr>
          <w:rFonts w:ascii="Times New Roman" w:hAnsi="Times New Roman" w:cs="Times New Roman"/>
          <w:b/>
          <w:sz w:val="24"/>
          <w:szCs w:val="24"/>
        </w:rPr>
        <w:t>/Project</w:t>
      </w:r>
    </w:p>
    <w:p w14:paraId="4A3C3DA2" w14:textId="76D3DF9C" w:rsidR="00CF11E4" w:rsidRPr="00DD585B" w:rsidRDefault="004673A3" w:rsidP="004673A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b/>
          <w:i/>
          <w:sz w:val="24"/>
          <w:szCs w:val="24"/>
        </w:rPr>
        <w:t>Participatory Learning Approach</w:t>
      </w:r>
      <w:r w:rsidR="00CF11E4" w:rsidRPr="00DD585B">
        <w:rPr>
          <w:rFonts w:ascii="Times New Roman" w:hAnsi="Times New Roman" w:cs="Times New Roman"/>
          <w:sz w:val="24"/>
          <w:szCs w:val="24"/>
        </w:rPr>
        <w:tab/>
      </w:r>
      <w:r w:rsidR="00CF11E4" w:rsidRPr="00DD585B">
        <w:rPr>
          <w:rFonts w:ascii="Times New Roman" w:hAnsi="Times New Roman" w:cs="Times New Roman"/>
          <w:sz w:val="24"/>
          <w:szCs w:val="24"/>
        </w:rPr>
        <w:tab/>
      </w:r>
      <w:r w:rsidR="00CF11E4" w:rsidRPr="00DD585B">
        <w:rPr>
          <w:rFonts w:ascii="Times New Roman" w:hAnsi="Times New Roman" w:cs="Times New Roman"/>
          <w:sz w:val="24"/>
          <w:szCs w:val="24"/>
        </w:rPr>
        <w:tab/>
      </w:r>
      <w:r w:rsidR="00CF11E4" w:rsidRPr="00DD585B">
        <w:rPr>
          <w:rFonts w:ascii="Times New Roman" w:hAnsi="Times New Roman" w:cs="Times New Roman"/>
          <w:sz w:val="24"/>
          <w:szCs w:val="24"/>
        </w:rPr>
        <w:tab/>
      </w:r>
      <w:r w:rsidR="00CF11E4" w:rsidRPr="00DD585B">
        <w:rPr>
          <w:rFonts w:ascii="Times New Roman" w:hAnsi="Times New Roman" w:cs="Times New Roman"/>
          <w:sz w:val="24"/>
          <w:szCs w:val="24"/>
        </w:rPr>
        <w:tab/>
      </w:r>
      <w:r w:rsidR="00CF11E4" w:rsidRPr="00DD585B">
        <w:rPr>
          <w:rFonts w:ascii="Times New Roman" w:hAnsi="Times New Roman" w:cs="Times New Roman"/>
          <w:sz w:val="24"/>
          <w:szCs w:val="24"/>
        </w:rPr>
        <w:tab/>
      </w:r>
      <w:r w:rsidR="00CF11E4" w:rsidRP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 xml:space="preserve">    </w:t>
      </w:r>
      <w:r w:rsidR="00397F89" w:rsidRPr="00DD585B">
        <w:rPr>
          <w:rFonts w:ascii="Times New Roman" w:hAnsi="Times New Roman" w:cs="Times New Roman"/>
          <w:sz w:val="24"/>
          <w:szCs w:val="24"/>
        </w:rPr>
        <w:t>May</w:t>
      </w:r>
      <w:r w:rsidR="00CF11E4" w:rsidRPr="00DD585B">
        <w:rPr>
          <w:rFonts w:ascii="Times New Roman" w:hAnsi="Times New Roman" w:cs="Times New Roman"/>
          <w:sz w:val="24"/>
          <w:szCs w:val="24"/>
        </w:rPr>
        <w:t xml:space="preserve"> 2016</w:t>
      </w:r>
      <w:r w:rsidR="00397F89" w:rsidRPr="00DD585B">
        <w:rPr>
          <w:rFonts w:ascii="Times New Roman" w:hAnsi="Times New Roman" w:cs="Times New Roman"/>
          <w:sz w:val="24"/>
          <w:szCs w:val="24"/>
        </w:rPr>
        <w:t xml:space="preserve"> - Present</w:t>
      </w:r>
    </w:p>
    <w:p w14:paraId="4755E8BC" w14:textId="77777777" w:rsidR="007D09B5" w:rsidRDefault="004C514C" w:rsidP="004673A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Ronald E. McNair Post-Baccalaureate Achi</w:t>
      </w:r>
      <w:r w:rsidR="00CF11E4" w:rsidRPr="00DD585B">
        <w:rPr>
          <w:rFonts w:ascii="Times New Roman" w:hAnsi="Times New Roman" w:cs="Times New Roman"/>
          <w:sz w:val="24"/>
          <w:szCs w:val="24"/>
        </w:rPr>
        <w:t>evement Summer Research Program</w:t>
      </w:r>
      <w:r w:rsidR="00DD585B">
        <w:rPr>
          <w:rFonts w:ascii="Times New Roman" w:hAnsi="Times New Roman" w:cs="Times New Roman"/>
          <w:sz w:val="24"/>
          <w:szCs w:val="24"/>
        </w:rPr>
        <w:tab/>
      </w:r>
    </w:p>
    <w:p w14:paraId="1674DFF7" w14:textId="2D791B04" w:rsidR="006F5FA8" w:rsidRDefault="007D09B5" w:rsidP="007D09B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implem</w:t>
      </w:r>
      <w:r w:rsidR="006F5FA8">
        <w:rPr>
          <w:rFonts w:ascii="Times New Roman" w:hAnsi="Times New Roman" w:cs="Times New Roman"/>
          <w:sz w:val="24"/>
          <w:szCs w:val="24"/>
        </w:rPr>
        <w:t>ent</w:t>
      </w:r>
      <w:r w:rsidR="00866AC8">
        <w:rPr>
          <w:rFonts w:ascii="Times New Roman" w:hAnsi="Times New Roman" w:cs="Times New Roman"/>
          <w:sz w:val="24"/>
          <w:szCs w:val="24"/>
        </w:rPr>
        <w:t>ed</w:t>
      </w:r>
      <w:r w:rsidR="006F5FA8">
        <w:rPr>
          <w:rFonts w:ascii="Times New Roman" w:hAnsi="Times New Roman" w:cs="Times New Roman"/>
          <w:sz w:val="24"/>
          <w:szCs w:val="24"/>
        </w:rPr>
        <w:t xml:space="preserve"> frontend page using React for </w:t>
      </w:r>
      <w:r w:rsidR="000C6575">
        <w:rPr>
          <w:rFonts w:ascii="Times New Roman" w:hAnsi="Times New Roman" w:cs="Times New Roman"/>
          <w:sz w:val="24"/>
          <w:szCs w:val="24"/>
        </w:rPr>
        <w:t>data reallocation</w:t>
      </w:r>
    </w:p>
    <w:p w14:paraId="064C8A87" w14:textId="37D0EAD4" w:rsidR="004673A3" w:rsidRPr="007D09B5" w:rsidRDefault="00866AC8" w:rsidP="007D09B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deployed user testing for bugs and server functionality</w:t>
      </w:r>
      <w:r w:rsidR="00DD585B" w:rsidRPr="007D09B5">
        <w:rPr>
          <w:rFonts w:ascii="Times New Roman" w:hAnsi="Times New Roman" w:cs="Times New Roman"/>
          <w:sz w:val="24"/>
          <w:szCs w:val="24"/>
        </w:rPr>
        <w:tab/>
      </w:r>
    </w:p>
    <w:p w14:paraId="0829E35E" w14:textId="548A3940" w:rsidR="0086636C" w:rsidRPr="00DD585B" w:rsidRDefault="0035530F" w:rsidP="004673A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 xml:space="preserve">Assisted in </w:t>
      </w:r>
      <w:r w:rsidR="00A24985" w:rsidRPr="00DD585B">
        <w:rPr>
          <w:rFonts w:ascii="Times New Roman" w:hAnsi="Times New Roman" w:cs="Times New Roman"/>
          <w:sz w:val="24"/>
          <w:szCs w:val="24"/>
        </w:rPr>
        <w:t>d</w:t>
      </w:r>
      <w:r w:rsidR="00887102" w:rsidRPr="00DD585B">
        <w:rPr>
          <w:rFonts w:ascii="Times New Roman" w:hAnsi="Times New Roman" w:cs="Times New Roman"/>
          <w:sz w:val="24"/>
          <w:szCs w:val="24"/>
        </w:rPr>
        <w:t>esign</w:t>
      </w:r>
      <w:r w:rsidRPr="00DD585B">
        <w:rPr>
          <w:rFonts w:ascii="Times New Roman" w:hAnsi="Times New Roman" w:cs="Times New Roman"/>
          <w:sz w:val="24"/>
          <w:szCs w:val="24"/>
        </w:rPr>
        <w:t>ing</w:t>
      </w:r>
      <w:r w:rsidR="00887102" w:rsidRPr="00DD585B">
        <w:rPr>
          <w:rFonts w:ascii="Times New Roman" w:hAnsi="Times New Roman" w:cs="Times New Roman"/>
          <w:sz w:val="24"/>
          <w:szCs w:val="24"/>
        </w:rPr>
        <w:t xml:space="preserve"> </w:t>
      </w:r>
      <w:r w:rsidR="002C1223" w:rsidRPr="00DD585B">
        <w:rPr>
          <w:rFonts w:ascii="Times New Roman" w:hAnsi="Times New Roman" w:cs="Times New Roman"/>
          <w:sz w:val="24"/>
          <w:szCs w:val="24"/>
        </w:rPr>
        <w:t>and implement</w:t>
      </w:r>
      <w:r w:rsidRPr="00DD585B">
        <w:rPr>
          <w:rFonts w:ascii="Times New Roman" w:hAnsi="Times New Roman" w:cs="Times New Roman"/>
          <w:sz w:val="24"/>
          <w:szCs w:val="24"/>
        </w:rPr>
        <w:t>ing</w:t>
      </w:r>
      <w:r w:rsidR="002C1223" w:rsidRPr="00DD585B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887102" w:rsidRPr="00DD585B">
        <w:rPr>
          <w:rFonts w:ascii="Times New Roman" w:hAnsi="Times New Roman" w:cs="Times New Roman"/>
          <w:sz w:val="24"/>
          <w:szCs w:val="24"/>
        </w:rPr>
        <w:t xml:space="preserve"> using Sequelize</w:t>
      </w:r>
    </w:p>
    <w:p w14:paraId="6577B692" w14:textId="6D02B622" w:rsidR="006239FB" w:rsidRPr="00DD585B" w:rsidRDefault="006239FB" w:rsidP="006239F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Assisted in expanding an educational method</w:t>
      </w:r>
      <w:r w:rsidR="00CC3D29" w:rsidRPr="00DD585B">
        <w:rPr>
          <w:rFonts w:ascii="Times New Roman" w:hAnsi="Times New Roman" w:cs="Times New Roman"/>
          <w:sz w:val="24"/>
          <w:szCs w:val="24"/>
        </w:rPr>
        <w:t xml:space="preserve"> to support </w:t>
      </w:r>
      <w:r w:rsidR="0044734A">
        <w:rPr>
          <w:rFonts w:ascii="Times New Roman" w:hAnsi="Times New Roman" w:cs="Times New Roman"/>
          <w:sz w:val="24"/>
          <w:szCs w:val="24"/>
        </w:rPr>
        <w:t>complex workflow structure</w:t>
      </w:r>
      <w:r w:rsidR="00CC3D29" w:rsidRPr="00DD58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2236E" w14:textId="10642787" w:rsidR="002C1223" w:rsidRPr="00DD585B" w:rsidRDefault="002C1223" w:rsidP="004673A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 xml:space="preserve">Managed </w:t>
      </w:r>
      <w:r w:rsidR="00887102" w:rsidRPr="00DD585B">
        <w:rPr>
          <w:rFonts w:ascii="Times New Roman" w:hAnsi="Times New Roman" w:cs="Times New Roman"/>
          <w:sz w:val="24"/>
          <w:szCs w:val="24"/>
        </w:rPr>
        <w:t>MySQL</w:t>
      </w:r>
      <w:r w:rsidRPr="00DD585B">
        <w:rPr>
          <w:rFonts w:ascii="Times New Roman" w:hAnsi="Times New Roman" w:cs="Times New Roman"/>
          <w:sz w:val="24"/>
          <w:szCs w:val="24"/>
        </w:rPr>
        <w:t xml:space="preserve"> database involving complex</w:t>
      </w:r>
      <w:r w:rsidR="004C514C" w:rsidRPr="00DD585B">
        <w:rPr>
          <w:rFonts w:ascii="Times New Roman" w:hAnsi="Times New Roman" w:cs="Times New Roman"/>
          <w:sz w:val="24"/>
          <w:szCs w:val="24"/>
        </w:rPr>
        <w:t xml:space="preserve"> </w:t>
      </w:r>
      <w:r w:rsidR="00887102" w:rsidRPr="00DD585B">
        <w:rPr>
          <w:rFonts w:ascii="Times New Roman" w:hAnsi="Times New Roman" w:cs="Times New Roman"/>
          <w:sz w:val="24"/>
          <w:szCs w:val="24"/>
        </w:rPr>
        <w:t>table relations</w:t>
      </w:r>
    </w:p>
    <w:p w14:paraId="2B3322A3" w14:textId="77777777" w:rsidR="004673A3" w:rsidRPr="00D6558D" w:rsidRDefault="004673A3" w:rsidP="007D09B5">
      <w:pPr>
        <w:pStyle w:val="NoSpacing"/>
        <w:rPr>
          <w:rFonts w:ascii="Times New Roman" w:hAnsi="Times New Roman" w:cs="Times New Roman"/>
        </w:rPr>
      </w:pPr>
    </w:p>
    <w:p w14:paraId="2B5AB1F5" w14:textId="5D2EBA85" w:rsidR="002C1223" w:rsidRPr="003874A8" w:rsidRDefault="002C1223" w:rsidP="002C122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874A8">
        <w:rPr>
          <w:rFonts w:ascii="Times New Roman" w:hAnsi="Times New Roman" w:cs="Times New Roman"/>
          <w:b/>
          <w:sz w:val="24"/>
          <w:szCs w:val="24"/>
        </w:rPr>
        <w:t>Presentation</w:t>
      </w:r>
      <w:r w:rsidRPr="003874A8">
        <w:rPr>
          <w:rFonts w:ascii="Times New Roman" w:hAnsi="Times New Roman" w:cs="Times New Roman"/>
          <w:b/>
          <w:sz w:val="24"/>
          <w:szCs w:val="24"/>
        </w:rPr>
        <w:tab/>
      </w:r>
      <w:r w:rsidRPr="003874A8">
        <w:rPr>
          <w:rFonts w:ascii="Times New Roman" w:hAnsi="Times New Roman" w:cs="Times New Roman"/>
          <w:b/>
          <w:sz w:val="24"/>
          <w:szCs w:val="24"/>
        </w:rPr>
        <w:tab/>
      </w:r>
    </w:p>
    <w:p w14:paraId="622EDEA5" w14:textId="741E7717" w:rsidR="002C1223" w:rsidRPr="00DD585B" w:rsidRDefault="002C1223" w:rsidP="004673A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 xml:space="preserve">NJIT Ninth International Undergraduate Summer Research Symposium </w:t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D585B">
        <w:rPr>
          <w:rFonts w:ascii="Times New Roman" w:hAnsi="Times New Roman" w:cs="Times New Roman"/>
          <w:sz w:val="24"/>
          <w:szCs w:val="24"/>
        </w:rPr>
        <w:t>July,</w:t>
      </w:r>
      <w:r w:rsidR="004673A3" w:rsidRPr="00DD585B">
        <w:rPr>
          <w:rFonts w:ascii="Times New Roman" w:hAnsi="Times New Roman" w:cs="Times New Roman"/>
          <w:sz w:val="24"/>
          <w:szCs w:val="24"/>
        </w:rPr>
        <w:t xml:space="preserve"> 2016</w:t>
      </w:r>
      <w:r w:rsidRPr="00DD585B">
        <w:rPr>
          <w:rFonts w:ascii="Times New Roman" w:hAnsi="Times New Roman" w:cs="Times New Roman"/>
          <w:sz w:val="24"/>
          <w:szCs w:val="24"/>
        </w:rPr>
        <w:tab/>
      </w:r>
    </w:p>
    <w:p w14:paraId="0E0E8A53" w14:textId="59092517" w:rsidR="00933CBE" w:rsidRPr="00DD585B" w:rsidRDefault="00CF11E4" w:rsidP="00933CBE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“Building a Flexible and Collaborative Online Learning System”</w:t>
      </w:r>
    </w:p>
    <w:p w14:paraId="179D936B" w14:textId="4F646B98" w:rsidR="005B2C5D" w:rsidRPr="00DD585B" w:rsidRDefault="00CE0400" w:rsidP="00CE04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Philadelphia AMP</w:t>
      </w:r>
      <w:r w:rsidRPr="00DD585B">
        <w:rPr>
          <w:rFonts w:ascii="Times New Roman" w:hAnsi="Times New Roman" w:cs="Times New Roman"/>
          <w:sz w:val="24"/>
          <w:szCs w:val="24"/>
        </w:rPr>
        <w:tab/>
      </w:r>
      <w:r w:rsidRPr="00DD585B">
        <w:rPr>
          <w:rFonts w:ascii="Times New Roman" w:hAnsi="Times New Roman" w:cs="Times New Roman"/>
          <w:sz w:val="24"/>
          <w:szCs w:val="24"/>
        </w:rPr>
        <w:tab/>
      </w:r>
      <w:r w:rsidRPr="00DD585B">
        <w:rPr>
          <w:rFonts w:ascii="Times New Roman" w:hAnsi="Times New Roman" w:cs="Times New Roman"/>
          <w:sz w:val="24"/>
          <w:szCs w:val="24"/>
        </w:rPr>
        <w:tab/>
      </w:r>
      <w:r w:rsidRPr="00DD585B">
        <w:rPr>
          <w:rFonts w:ascii="Times New Roman" w:hAnsi="Times New Roman" w:cs="Times New Roman"/>
          <w:sz w:val="24"/>
          <w:szCs w:val="24"/>
        </w:rPr>
        <w:tab/>
      </w:r>
      <w:r w:rsidRPr="00DD585B">
        <w:rPr>
          <w:rFonts w:ascii="Times New Roman" w:hAnsi="Times New Roman" w:cs="Times New Roman"/>
          <w:sz w:val="24"/>
          <w:szCs w:val="24"/>
        </w:rPr>
        <w:tab/>
      </w:r>
      <w:r w:rsidRPr="00DD585B">
        <w:rPr>
          <w:rFonts w:ascii="Times New Roman" w:hAnsi="Times New Roman" w:cs="Times New Roman"/>
          <w:sz w:val="24"/>
          <w:szCs w:val="24"/>
        </w:rPr>
        <w:tab/>
      </w:r>
      <w:r w:rsidRPr="00DD585B">
        <w:rPr>
          <w:rFonts w:ascii="Times New Roman" w:hAnsi="Times New Roman" w:cs="Times New Roman"/>
          <w:sz w:val="24"/>
          <w:szCs w:val="24"/>
        </w:rPr>
        <w:tab/>
      </w:r>
      <w:r w:rsidRPr="00DD585B">
        <w:rPr>
          <w:rFonts w:ascii="Times New Roman" w:hAnsi="Times New Roman" w:cs="Times New Roman"/>
          <w:sz w:val="24"/>
          <w:szCs w:val="24"/>
        </w:rPr>
        <w:tab/>
      </w:r>
      <w:r w:rsidRP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D24FB" w:rsidRPr="00DD585B">
        <w:rPr>
          <w:rFonts w:ascii="Times New Roman" w:hAnsi="Times New Roman" w:cs="Times New Roman"/>
          <w:sz w:val="24"/>
          <w:szCs w:val="24"/>
        </w:rPr>
        <w:t>October</w:t>
      </w:r>
      <w:r w:rsidRPr="00DD585B">
        <w:rPr>
          <w:rFonts w:ascii="Times New Roman" w:hAnsi="Times New Roman" w:cs="Times New Roman"/>
          <w:sz w:val="24"/>
          <w:szCs w:val="24"/>
        </w:rPr>
        <w:t>, 2016</w:t>
      </w:r>
    </w:p>
    <w:p w14:paraId="586DEB24" w14:textId="4A092422" w:rsidR="00CE0400" w:rsidRPr="00DD585B" w:rsidRDefault="00CE0400" w:rsidP="00CE0400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Awarded second place in Computer and Mathematical Sciences.</w:t>
      </w:r>
    </w:p>
    <w:p w14:paraId="5E381F5C" w14:textId="6FBFCDA7" w:rsidR="00CF11E4" w:rsidRPr="00D6558D" w:rsidRDefault="00CF11E4" w:rsidP="000C6575">
      <w:pPr>
        <w:pStyle w:val="NoSpacing"/>
        <w:rPr>
          <w:rFonts w:ascii="Times New Roman" w:hAnsi="Times New Roman" w:cs="Times New Roman"/>
        </w:rPr>
      </w:pPr>
    </w:p>
    <w:p w14:paraId="1D9C6606" w14:textId="02C72F51" w:rsidR="002C1223" w:rsidRPr="003874A8" w:rsidRDefault="002C1223" w:rsidP="002C12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74A8">
        <w:rPr>
          <w:rFonts w:ascii="Times New Roman" w:hAnsi="Times New Roman" w:cs="Times New Roman"/>
          <w:b/>
          <w:sz w:val="24"/>
          <w:szCs w:val="24"/>
        </w:rPr>
        <w:t>Volunteer Experie</w:t>
      </w:r>
      <w:r w:rsidR="00933CBE">
        <w:rPr>
          <w:rFonts w:ascii="Times New Roman" w:hAnsi="Times New Roman" w:cs="Times New Roman"/>
          <w:b/>
          <w:sz w:val="24"/>
          <w:szCs w:val="24"/>
        </w:rPr>
        <w:t>nce</w:t>
      </w:r>
    </w:p>
    <w:p w14:paraId="477BCBF5" w14:textId="56A55499" w:rsidR="002C1223" w:rsidRPr="00DD585B" w:rsidRDefault="004673A3" w:rsidP="002C12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2C1223" w:rsidRPr="00DD585B">
        <w:rPr>
          <w:rFonts w:ascii="Times New Roman" w:hAnsi="Times New Roman" w:cs="Times New Roman"/>
          <w:sz w:val="24"/>
          <w:szCs w:val="24"/>
        </w:rPr>
        <w:t>Dinner with an Engineering</w:t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0E1CEC" w:rsidRPr="00DD585B">
        <w:rPr>
          <w:rFonts w:ascii="Times New Roman" w:hAnsi="Times New Roman" w:cs="Times New Roman"/>
          <w:sz w:val="24"/>
          <w:szCs w:val="24"/>
        </w:rPr>
        <w:t xml:space="preserve">  Summer, </w:t>
      </w:r>
      <w:r w:rsidR="00CF11E4" w:rsidRPr="00DD585B">
        <w:rPr>
          <w:rFonts w:ascii="Times New Roman" w:hAnsi="Times New Roman" w:cs="Times New Roman"/>
          <w:sz w:val="24"/>
          <w:szCs w:val="24"/>
        </w:rPr>
        <w:t>2016</w:t>
      </w:r>
    </w:p>
    <w:p w14:paraId="281D7D4E" w14:textId="71244583" w:rsidR="002C1223" w:rsidRPr="00DD585B" w:rsidRDefault="000B6C48" w:rsidP="004673A3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Mentore</w:t>
      </w:r>
      <w:r w:rsidR="00C13FFE" w:rsidRPr="00DD585B">
        <w:rPr>
          <w:rFonts w:ascii="Times New Roman" w:hAnsi="Times New Roman" w:cs="Times New Roman"/>
          <w:sz w:val="24"/>
          <w:szCs w:val="24"/>
        </w:rPr>
        <w:t>d and advised</w:t>
      </w:r>
      <w:r w:rsidR="0035530F" w:rsidRPr="00DD585B">
        <w:rPr>
          <w:rFonts w:ascii="Times New Roman" w:hAnsi="Times New Roman" w:cs="Times New Roman"/>
          <w:sz w:val="24"/>
          <w:szCs w:val="24"/>
        </w:rPr>
        <w:t xml:space="preserve"> </w:t>
      </w:r>
      <w:r w:rsidR="005C3094" w:rsidRPr="00DD585B">
        <w:rPr>
          <w:rFonts w:ascii="Times New Roman" w:hAnsi="Times New Roman" w:cs="Times New Roman"/>
          <w:sz w:val="24"/>
          <w:szCs w:val="24"/>
        </w:rPr>
        <w:t>elementary school, middle school and high school student</w:t>
      </w:r>
      <w:r w:rsidR="00887102" w:rsidRPr="00DD585B">
        <w:rPr>
          <w:rFonts w:ascii="Times New Roman" w:hAnsi="Times New Roman" w:cs="Times New Roman"/>
          <w:sz w:val="24"/>
          <w:szCs w:val="24"/>
        </w:rPr>
        <w:t>s</w:t>
      </w:r>
      <w:r w:rsidR="005C3094" w:rsidRPr="00DD585B">
        <w:rPr>
          <w:rFonts w:ascii="Times New Roman" w:hAnsi="Times New Roman" w:cs="Times New Roman"/>
          <w:sz w:val="24"/>
          <w:szCs w:val="24"/>
        </w:rPr>
        <w:t xml:space="preserve"> who are interested in STEM</w:t>
      </w:r>
      <w:r w:rsidR="00EC623F" w:rsidRPr="00DD585B">
        <w:rPr>
          <w:rFonts w:ascii="Times New Roman" w:hAnsi="Times New Roman" w:cs="Times New Roman"/>
          <w:sz w:val="24"/>
          <w:szCs w:val="24"/>
        </w:rPr>
        <w:t xml:space="preserve"> fields</w:t>
      </w:r>
    </w:p>
    <w:p w14:paraId="2D2FC2D5" w14:textId="09A73DD7" w:rsidR="005C3094" w:rsidRPr="00DD585B" w:rsidRDefault="00073903" w:rsidP="004673A3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Coding Camp for Young Women</w:t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0E1CEC" w:rsidRPr="00DD585B">
        <w:rPr>
          <w:rFonts w:ascii="Times New Roman" w:hAnsi="Times New Roman" w:cs="Times New Roman"/>
          <w:sz w:val="24"/>
          <w:szCs w:val="24"/>
        </w:rPr>
        <w:t xml:space="preserve">  Summer,</w:t>
      </w:r>
      <w:r w:rsidR="00CF11E4" w:rsidRPr="00DD585B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5EA9FF84" w14:textId="1E12F18F" w:rsidR="00073903" w:rsidRPr="00DD585B" w:rsidRDefault="00C13FFE" w:rsidP="004673A3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Advised</w:t>
      </w:r>
      <w:r w:rsidR="0035530F" w:rsidRPr="00DD585B">
        <w:rPr>
          <w:rFonts w:ascii="Times New Roman" w:hAnsi="Times New Roman" w:cs="Times New Roman"/>
          <w:sz w:val="24"/>
          <w:szCs w:val="24"/>
        </w:rPr>
        <w:t xml:space="preserve"> high school students </w:t>
      </w:r>
      <w:r w:rsidR="0028785C" w:rsidRPr="00DD585B">
        <w:rPr>
          <w:rFonts w:ascii="Times New Roman" w:hAnsi="Times New Roman" w:cs="Times New Roman"/>
          <w:sz w:val="24"/>
          <w:szCs w:val="24"/>
        </w:rPr>
        <w:t>in</w:t>
      </w:r>
      <w:r w:rsidR="00EC623F" w:rsidRPr="00DD585B">
        <w:rPr>
          <w:rFonts w:ascii="Times New Roman" w:hAnsi="Times New Roman" w:cs="Times New Roman"/>
          <w:sz w:val="24"/>
          <w:szCs w:val="24"/>
        </w:rPr>
        <w:t xml:space="preserve"> </w:t>
      </w:r>
      <w:r w:rsidR="000B6C48" w:rsidRPr="00DD585B">
        <w:rPr>
          <w:rFonts w:ascii="Times New Roman" w:hAnsi="Times New Roman" w:cs="Times New Roman"/>
          <w:sz w:val="24"/>
          <w:szCs w:val="24"/>
        </w:rPr>
        <w:t>finding their passion within</w:t>
      </w:r>
      <w:r w:rsidR="0035530F" w:rsidRPr="00DD585B">
        <w:rPr>
          <w:rFonts w:ascii="Times New Roman" w:hAnsi="Times New Roman" w:cs="Times New Roman"/>
          <w:sz w:val="24"/>
          <w:szCs w:val="24"/>
        </w:rPr>
        <w:t xml:space="preserve"> STEM field</w:t>
      </w:r>
      <w:r w:rsidR="00A24985" w:rsidRPr="00DD585B">
        <w:rPr>
          <w:rFonts w:ascii="Times New Roman" w:hAnsi="Times New Roman" w:cs="Times New Roman"/>
          <w:sz w:val="24"/>
          <w:szCs w:val="24"/>
        </w:rPr>
        <w:t>s</w:t>
      </w:r>
    </w:p>
    <w:p w14:paraId="5DAD7EAF" w14:textId="77777777" w:rsidR="004673A3" w:rsidRPr="00D6558D" w:rsidRDefault="004673A3" w:rsidP="00933CBE">
      <w:pPr>
        <w:pStyle w:val="NoSpacing"/>
        <w:ind w:left="1440"/>
        <w:jc w:val="both"/>
        <w:rPr>
          <w:rFonts w:ascii="Times New Roman" w:hAnsi="Times New Roman" w:cs="Times New Roman"/>
        </w:rPr>
      </w:pPr>
    </w:p>
    <w:p w14:paraId="42F473D0" w14:textId="0CB85564" w:rsidR="003321A2" w:rsidRPr="003874A8" w:rsidRDefault="003321A2" w:rsidP="003321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74A8">
        <w:rPr>
          <w:rFonts w:ascii="Times New Roman" w:hAnsi="Times New Roman" w:cs="Times New Roman"/>
          <w:b/>
          <w:sz w:val="24"/>
          <w:szCs w:val="24"/>
        </w:rPr>
        <w:t>Activities</w:t>
      </w:r>
      <w:r w:rsidR="00933CBE">
        <w:rPr>
          <w:rFonts w:ascii="Times New Roman" w:hAnsi="Times New Roman" w:cs="Times New Roman"/>
          <w:b/>
          <w:sz w:val="24"/>
          <w:szCs w:val="24"/>
        </w:rPr>
        <w:t>/Leadership</w:t>
      </w:r>
    </w:p>
    <w:p w14:paraId="370BBC4B" w14:textId="1412CBC7" w:rsidR="00207B7F" w:rsidRPr="00DD585B" w:rsidRDefault="004673A3" w:rsidP="003321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4C514C" w:rsidRPr="00DD585B">
        <w:rPr>
          <w:rFonts w:ascii="Times New Roman" w:hAnsi="Times New Roman" w:cs="Times New Roman"/>
          <w:b/>
          <w:i/>
          <w:sz w:val="24"/>
          <w:szCs w:val="24"/>
        </w:rPr>
        <w:t>President</w:t>
      </w:r>
      <w:r w:rsidR="003321A2" w:rsidRPr="00DD585B">
        <w:rPr>
          <w:rFonts w:ascii="Times New Roman" w:hAnsi="Times New Roman" w:cs="Times New Roman"/>
          <w:sz w:val="24"/>
          <w:szCs w:val="24"/>
        </w:rPr>
        <w:t>, Chinese Un</w:t>
      </w:r>
      <w:r w:rsidR="00A14479" w:rsidRPr="00DD585B">
        <w:rPr>
          <w:rFonts w:ascii="Times New Roman" w:hAnsi="Times New Roman" w:cs="Times New Roman"/>
          <w:sz w:val="24"/>
          <w:szCs w:val="24"/>
        </w:rPr>
        <w:t>dergraduate Student Association</w:t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DD585B" w:rsidRPr="00DD585B">
        <w:rPr>
          <w:rFonts w:ascii="Times New Roman" w:hAnsi="Times New Roman" w:cs="Times New Roman"/>
          <w:sz w:val="24"/>
          <w:szCs w:val="24"/>
        </w:rPr>
        <w:t>May 2016 – December 2016</w:t>
      </w:r>
    </w:p>
    <w:p w14:paraId="584358E5" w14:textId="060A43DA" w:rsidR="00207B7F" w:rsidRPr="00DD585B" w:rsidRDefault="00CA0A27" w:rsidP="004673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Founded the club with a group of students</w:t>
      </w:r>
    </w:p>
    <w:p w14:paraId="2AB62641" w14:textId="6FF034DC" w:rsidR="001A036D" w:rsidRPr="00DD585B" w:rsidRDefault="001A036D" w:rsidP="004673A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 xml:space="preserve">Assisted </w:t>
      </w:r>
      <w:r w:rsidR="00A24985" w:rsidRPr="00DD585B">
        <w:rPr>
          <w:rFonts w:ascii="Times New Roman" w:hAnsi="Times New Roman" w:cs="Times New Roman"/>
          <w:sz w:val="24"/>
          <w:szCs w:val="24"/>
        </w:rPr>
        <w:t xml:space="preserve">in </w:t>
      </w:r>
      <w:r w:rsidRPr="00DD585B">
        <w:rPr>
          <w:rFonts w:ascii="Times New Roman" w:hAnsi="Times New Roman" w:cs="Times New Roman"/>
          <w:sz w:val="24"/>
          <w:szCs w:val="24"/>
        </w:rPr>
        <w:t xml:space="preserve">planning and </w:t>
      </w:r>
      <w:r w:rsidR="00B2774F" w:rsidRPr="00DD585B">
        <w:rPr>
          <w:rFonts w:ascii="Times New Roman" w:hAnsi="Times New Roman" w:cs="Times New Roman"/>
          <w:sz w:val="24"/>
          <w:szCs w:val="24"/>
        </w:rPr>
        <w:t>executing</w:t>
      </w:r>
      <w:r w:rsidRPr="00DD585B">
        <w:rPr>
          <w:rFonts w:ascii="Times New Roman" w:hAnsi="Times New Roman" w:cs="Times New Roman"/>
          <w:sz w:val="24"/>
          <w:szCs w:val="24"/>
        </w:rPr>
        <w:t xml:space="preserve"> events</w:t>
      </w:r>
      <w:r w:rsidR="00B2774F" w:rsidRPr="00DD585B">
        <w:rPr>
          <w:rFonts w:ascii="Times New Roman" w:hAnsi="Times New Roman" w:cs="Times New Roman"/>
          <w:sz w:val="24"/>
          <w:szCs w:val="24"/>
        </w:rPr>
        <w:t xml:space="preserve"> throughout </w:t>
      </w:r>
      <w:r w:rsidR="0028785C" w:rsidRPr="00DD585B">
        <w:rPr>
          <w:rFonts w:ascii="Times New Roman" w:hAnsi="Times New Roman" w:cs="Times New Roman"/>
          <w:sz w:val="24"/>
          <w:szCs w:val="24"/>
        </w:rPr>
        <w:t xml:space="preserve">the </w:t>
      </w:r>
      <w:r w:rsidR="00B2774F" w:rsidRPr="00DD585B">
        <w:rPr>
          <w:rFonts w:ascii="Times New Roman" w:hAnsi="Times New Roman" w:cs="Times New Roman"/>
          <w:sz w:val="24"/>
          <w:szCs w:val="24"/>
        </w:rPr>
        <w:t>school year</w:t>
      </w:r>
    </w:p>
    <w:p w14:paraId="28E65605" w14:textId="2E28223B" w:rsidR="003321A2" w:rsidRPr="00DD585B" w:rsidRDefault="004673A3" w:rsidP="003321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ab/>
      </w:r>
      <w:r w:rsidR="003321A2" w:rsidRPr="00DD585B">
        <w:rPr>
          <w:rFonts w:ascii="Times New Roman" w:hAnsi="Times New Roman" w:cs="Times New Roman"/>
          <w:b/>
          <w:i/>
          <w:sz w:val="24"/>
          <w:szCs w:val="24"/>
        </w:rPr>
        <w:t>Treasurer</w:t>
      </w:r>
      <w:r w:rsidR="003321A2" w:rsidRPr="00DD585B">
        <w:rPr>
          <w:rFonts w:ascii="Times New Roman" w:hAnsi="Times New Roman" w:cs="Times New Roman"/>
          <w:sz w:val="24"/>
          <w:szCs w:val="24"/>
        </w:rPr>
        <w:t xml:space="preserve">, </w:t>
      </w:r>
      <w:r w:rsidR="00B2774F" w:rsidRPr="00DD585B">
        <w:rPr>
          <w:rFonts w:ascii="Times New Roman" w:hAnsi="Times New Roman" w:cs="Times New Roman"/>
          <w:sz w:val="24"/>
          <w:szCs w:val="24"/>
        </w:rPr>
        <w:t>NJIT</w:t>
      </w:r>
      <w:r w:rsidR="00A14479" w:rsidRPr="00DD585B">
        <w:rPr>
          <w:rFonts w:ascii="Times New Roman" w:hAnsi="Times New Roman" w:cs="Times New Roman"/>
          <w:sz w:val="24"/>
          <w:szCs w:val="24"/>
        </w:rPr>
        <w:t xml:space="preserve"> League of Legends Club</w:t>
      </w:r>
      <w:r w:rsidRPr="00DD585B">
        <w:rPr>
          <w:rFonts w:ascii="Times New Roman" w:hAnsi="Times New Roman" w:cs="Times New Roman"/>
          <w:sz w:val="24"/>
          <w:szCs w:val="24"/>
        </w:rPr>
        <w:tab/>
      </w:r>
      <w:r w:rsidR="00397F89" w:rsidRPr="00DD585B">
        <w:rPr>
          <w:rFonts w:ascii="Times New Roman" w:hAnsi="Times New Roman" w:cs="Times New Roman"/>
          <w:sz w:val="24"/>
          <w:szCs w:val="24"/>
        </w:rPr>
        <w:tab/>
      </w:r>
      <w:r w:rsidR="00DD585B" w:rsidRPr="00DD585B">
        <w:rPr>
          <w:rFonts w:ascii="Times New Roman" w:hAnsi="Times New Roman" w:cs="Times New Roman"/>
          <w:sz w:val="24"/>
          <w:szCs w:val="24"/>
        </w:rPr>
        <w:tab/>
      </w:r>
      <w:r w:rsidR="00DD585B" w:rsidRPr="00DD585B">
        <w:rPr>
          <w:rFonts w:ascii="Times New Roman" w:hAnsi="Times New Roman" w:cs="Times New Roman"/>
          <w:sz w:val="24"/>
          <w:szCs w:val="24"/>
        </w:rPr>
        <w:tab/>
      </w:r>
      <w:r w:rsidR="00DD585B" w:rsidRPr="00DD585B">
        <w:rPr>
          <w:rFonts w:ascii="Times New Roman" w:hAnsi="Times New Roman" w:cs="Times New Roman"/>
          <w:sz w:val="24"/>
          <w:szCs w:val="24"/>
        </w:rPr>
        <w:tab/>
        <w:t xml:space="preserve"> September 2015 – May 2016</w:t>
      </w:r>
    </w:p>
    <w:p w14:paraId="277EBF75" w14:textId="03F0669C" w:rsidR="004072AD" w:rsidRPr="00DD585B" w:rsidRDefault="00207B7F" w:rsidP="004673A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Assisted</w:t>
      </w:r>
      <w:r w:rsidR="00A24985" w:rsidRPr="00DD585B">
        <w:rPr>
          <w:rFonts w:ascii="Times New Roman" w:hAnsi="Times New Roman" w:cs="Times New Roman"/>
          <w:sz w:val="24"/>
          <w:szCs w:val="24"/>
        </w:rPr>
        <w:t xml:space="preserve"> in</w:t>
      </w:r>
      <w:r w:rsidRPr="00DD585B">
        <w:rPr>
          <w:rFonts w:ascii="Times New Roman" w:hAnsi="Times New Roman" w:cs="Times New Roman"/>
          <w:sz w:val="24"/>
          <w:szCs w:val="24"/>
        </w:rPr>
        <w:t xml:space="preserve"> planning </w:t>
      </w:r>
      <w:r w:rsidR="00B2774F" w:rsidRPr="00DD585B">
        <w:rPr>
          <w:rFonts w:ascii="Times New Roman" w:hAnsi="Times New Roman" w:cs="Times New Roman"/>
          <w:sz w:val="24"/>
          <w:szCs w:val="24"/>
        </w:rPr>
        <w:t>and hosting 3 game</w:t>
      </w:r>
      <w:r w:rsidR="003321A2" w:rsidRPr="00DD585B">
        <w:rPr>
          <w:rFonts w:ascii="Times New Roman" w:hAnsi="Times New Roman" w:cs="Times New Roman"/>
          <w:sz w:val="24"/>
          <w:szCs w:val="24"/>
        </w:rPr>
        <w:t xml:space="preserve"> tournaments</w:t>
      </w:r>
    </w:p>
    <w:p w14:paraId="4483A37A" w14:textId="001F92E0" w:rsidR="00207B7F" w:rsidRPr="00DD585B" w:rsidRDefault="00207B7F" w:rsidP="004673A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 xml:space="preserve">Built communication between school Senate and </w:t>
      </w:r>
      <w:r w:rsidR="001A036D" w:rsidRPr="00DD585B">
        <w:rPr>
          <w:rFonts w:ascii="Times New Roman" w:hAnsi="Times New Roman" w:cs="Times New Roman"/>
          <w:sz w:val="24"/>
          <w:szCs w:val="24"/>
        </w:rPr>
        <w:t>club administration</w:t>
      </w:r>
      <w:r w:rsidR="00A14479" w:rsidRPr="00DD585B">
        <w:rPr>
          <w:rFonts w:ascii="Times New Roman" w:hAnsi="Times New Roman" w:cs="Times New Roman"/>
          <w:sz w:val="24"/>
          <w:szCs w:val="24"/>
        </w:rPr>
        <w:t xml:space="preserve"> for funding</w:t>
      </w:r>
    </w:p>
    <w:p w14:paraId="2B39541D" w14:textId="01760181" w:rsidR="00CA0A27" w:rsidRPr="00DD585B" w:rsidRDefault="003F5750" w:rsidP="004673A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Analyze</w:t>
      </w:r>
      <w:r w:rsidR="00CA0A27" w:rsidRPr="00DD585B">
        <w:rPr>
          <w:rFonts w:ascii="Times New Roman" w:hAnsi="Times New Roman" w:cs="Times New Roman"/>
          <w:sz w:val="24"/>
          <w:szCs w:val="24"/>
        </w:rPr>
        <w:t>d</w:t>
      </w:r>
      <w:r w:rsidRPr="00DD585B">
        <w:rPr>
          <w:rFonts w:ascii="Times New Roman" w:hAnsi="Times New Roman" w:cs="Times New Roman"/>
          <w:sz w:val="24"/>
          <w:szCs w:val="24"/>
        </w:rPr>
        <w:t xml:space="preserve"> players’ performance a</w:t>
      </w:r>
      <w:r w:rsidR="00CA0A27" w:rsidRPr="00DD585B">
        <w:rPr>
          <w:rFonts w:ascii="Times New Roman" w:hAnsi="Times New Roman" w:cs="Times New Roman"/>
          <w:sz w:val="24"/>
          <w:szCs w:val="24"/>
        </w:rPr>
        <w:t>nd provide</w:t>
      </w:r>
      <w:r w:rsidR="00D97461" w:rsidRPr="00DD585B">
        <w:rPr>
          <w:rFonts w:ascii="Times New Roman" w:hAnsi="Times New Roman" w:cs="Times New Roman"/>
          <w:sz w:val="24"/>
          <w:szCs w:val="24"/>
        </w:rPr>
        <w:t>d</w:t>
      </w:r>
      <w:r w:rsidR="00CA0A27" w:rsidRPr="00DD585B">
        <w:rPr>
          <w:rFonts w:ascii="Times New Roman" w:hAnsi="Times New Roman" w:cs="Times New Roman"/>
          <w:sz w:val="24"/>
          <w:szCs w:val="24"/>
        </w:rPr>
        <w:t xml:space="preserve"> critiques</w:t>
      </w:r>
    </w:p>
    <w:p w14:paraId="5EFDF41F" w14:textId="02CF7919" w:rsidR="001005F3" w:rsidRPr="00DD585B" w:rsidRDefault="00CA0A27" w:rsidP="004673A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DD585B">
        <w:rPr>
          <w:rFonts w:ascii="Times New Roman" w:hAnsi="Times New Roman" w:cs="Times New Roman"/>
          <w:sz w:val="24"/>
          <w:szCs w:val="24"/>
        </w:rPr>
        <w:t>Member</w:t>
      </w:r>
      <w:r w:rsidR="00CF11E4" w:rsidRPr="00DD585B">
        <w:rPr>
          <w:rFonts w:ascii="Times New Roman" w:hAnsi="Times New Roman" w:cs="Times New Roman"/>
          <w:sz w:val="24"/>
          <w:szCs w:val="24"/>
        </w:rPr>
        <w:t>,</w:t>
      </w:r>
      <w:r w:rsidRPr="00DD585B">
        <w:rPr>
          <w:rFonts w:ascii="Times New Roman" w:hAnsi="Times New Roman" w:cs="Times New Roman"/>
          <w:sz w:val="24"/>
          <w:szCs w:val="24"/>
        </w:rPr>
        <w:t xml:space="preserve"> Ass</w:t>
      </w:r>
      <w:r w:rsidR="00A14479" w:rsidRPr="00DD585B">
        <w:rPr>
          <w:rFonts w:ascii="Times New Roman" w:hAnsi="Times New Roman" w:cs="Times New Roman"/>
          <w:sz w:val="24"/>
          <w:szCs w:val="24"/>
        </w:rPr>
        <w:t>ociation of Computing Machinery</w:t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</w:r>
      <w:r w:rsidR="00DD585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97F89" w:rsidRPr="00DD585B">
        <w:rPr>
          <w:rFonts w:ascii="Times New Roman" w:hAnsi="Times New Roman" w:cs="Times New Roman"/>
          <w:sz w:val="24"/>
          <w:szCs w:val="24"/>
        </w:rPr>
        <w:t>2014-</w:t>
      </w:r>
      <w:r w:rsidR="007D09B5">
        <w:rPr>
          <w:rFonts w:ascii="Times New Roman" w:hAnsi="Times New Roman" w:cs="Times New Roman"/>
          <w:sz w:val="24"/>
          <w:szCs w:val="24"/>
        </w:rPr>
        <w:t>2016</w:t>
      </w:r>
    </w:p>
    <w:p w14:paraId="529E537A" w14:textId="55428414" w:rsidR="006804D7" w:rsidRPr="00D6558D" w:rsidRDefault="006804D7" w:rsidP="00DD585B">
      <w:pPr>
        <w:pStyle w:val="NoSpacing"/>
        <w:rPr>
          <w:rFonts w:ascii="Times New Roman" w:hAnsi="Times New Roman" w:cs="Times New Roman"/>
        </w:rPr>
      </w:pPr>
    </w:p>
    <w:sectPr w:rsidR="006804D7" w:rsidRPr="00D6558D" w:rsidSect="00CA0A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E89B8" w14:textId="77777777" w:rsidR="00107C61" w:rsidRDefault="00107C61" w:rsidP="0036668D">
      <w:pPr>
        <w:spacing w:after="0" w:line="240" w:lineRule="auto"/>
      </w:pPr>
      <w:r>
        <w:separator/>
      </w:r>
    </w:p>
  </w:endnote>
  <w:endnote w:type="continuationSeparator" w:id="0">
    <w:p w14:paraId="4CFFC285" w14:textId="77777777" w:rsidR="00107C61" w:rsidRDefault="00107C61" w:rsidP="0036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3AA6F" w14:textId="77777777" w:rsidR="00107C61" w:rsidRDefault="00107C61" w:rsidP="0036668D">
      <w:pPr>
        <w:spacing w:after="0" w:line="240" w:lineRule="auto"/>
      </w:pPr>
      <w:r>
        <w:separator/>
      </w:r>
    </w:p>
  </w:footnote>
  <w:footnote w:type="continuationSeparator" w:id="0">
    <w:p w14:paraId="2BBB1E47" w14:textId="77777777" w:rsidR="00107C61" w:rsidRDefault="00107C61" w:rsidP="00366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1411"/>
    <w:multiLevelType w:val="hybridMultilevel"/>
    <w:tmpl w:val="EEEED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57F05"/>
    <w:multiLevelType w:val="hybridMultilevel"/>
    <w:tmpl w:val="678C0524"/>
    <w:lvl w:ilvl="0" w:tplc="040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1" w:hanging="360"/>
      </w:pPr>
      <w:rPr>
        <w:rFonts w:ascii="Wingdings" w:hAnsi="Wingdings" w:hint="default"/>
      </w:rPr>
    </w:lvl>
  </w:abstractNum>
  <w:abstractNum w:abstractNumId="2" w15:restartNumberingAfterBreak="0">
    <w:nsid w:val="11BD24E3"/>
    <w:multiLevelType w:val="hybridMultilevel"/>
    <w:tmpl w:val="AB881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C2CE2"/>
    <w:multiLevelType w:val="hybridMultilevel"/>
    <w:tmpl w:val="25D47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DA0817"/>
    <w:multiLevelType w:val="hybridMultilevel"/>
    <w:tmpl w:val="04A8140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67342E6"/>
    <w:multiLevelType w:val="hybridMultilevel"/>
    <w:tmpl w:val="7E0AC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BA1282"/>
    <w:multiLevelType w:val="hybridMultilevel"/>
    <w:tmpl w:val="6F0821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37E2F32"/>
    <w:multiLevelType w:val="hybridMultilevel"/>
    <w:tmpl w:val="93825D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39D54D2"/>
    <w:multiLevelType w:val="hybridMultilevel"/>
    <w:tmpl w:val="13F041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4C06951"/>
    <w:multiLevelType w:val="hybridMultilevel"/>
    <w:tmpl w:val="0D0E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F5F23"/>
    <w:multiLevelType w:val="hybridMultilevel"/>
    <w:tmpl w:val="29A030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183645C"/>
    <w:multiLevelType w:val="hybridMultilevel"/>
    <w:tmpl w:val="D2C42C1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5A70566E"/>
    <w:multiLevelType w:val="hybridMultilevel"/>
    <w:tmpl w:val="2162237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5EDC6885"/>
    <w:multiLevelType w:val="hybridMultilevel"/>
    <w:tmpl w:val="17C42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E16A46"/>
    <w:multiLevelType w:val="hybridMultilevel"/>
    <w:tmpl w:val="AB1A9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077E68"/>
    <w:multiLevelType w:val="hybridMultilevel"/>
    <w:tmpl w:val="3A540E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6AE349D3"/>
    <w:multiLevelType w:val="hybridMultilevel"/>
    <w:tmpl w:val="BEB23D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C357DE6"/>
    <w:multiLevelType w:val="hybridMultilevel"/>
    <w:tmpl w:val="A2C4DE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36D64C9"/>
    <w:multiLevelType w:val="hybridMultilevel"/>
    <w:tmpl w:val="87C89E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6DF10DD"/>
    <w:multiLevelType w:val="hybridMultilevel"/>
    <w:tmpl w:val="4858CE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612603"/>
    <w:multiLevelType w:val="hybridMultilevel"/>
    <w:tmpl w:val="0E1CA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3C52A6"/>
    <w:multiLevelType w:val="hybridMultilevel"/>
    <w:tmpl w:val="CE8434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11"/>
  </w:num>
  <w:num w:numId="5">
    <w:abstractNumId w:val="6"/>
  </w:num>
  <w:num w:numId="6">
    <w:abstractNumId w:val="16"/>
  </w:num>
  <w:num w:numId="7">
    <w:abstractNumId w:val="15"/>
  </w:num>
  <w:num w:numId="8">
    <w:abstractNumId w:val="21"/>
  </w:num>
  <w:num w:numId="9">
    <w:abstractNumId w:val="12"/>
  </w:num>
  <w:num w:numId="10">
    <w:abstractNumId w:val="8"/>
  </w:num>
  <w:num w:numId="11">
    <w:abstractNumId w:val="7"/>
  </w:num>
  <w:num w:numId="12">
    <w:abstractNumId w:val="10"/>
  </w:num>
  <w:num w:numId="13">
    <w:abstractNumId w:val="1"/>
  </w:num>
  <w:num w:numId="14">
    <w:abstractNumId w:val="17"/>
  </w:num>
  <w:num w:numId="15">
    <w:abstractNumId w:val="2"/>
  </w:num>
  <w:num w:numId="16">
    <w:abstractNumId w:val="19"/>
  </w:num>
  <w:num w:numId="17">
    <w:abstractNumId w:val="5"/>
  </w:num>
  <w:num w:numId="18">
    <w:abstractNumId w:val="20"/>
  </w:num>
  <w:num w:numId="19">
    <w:abstractNumId w:val="14"/>
  </w:num>
  <w:num w:numId="20">
    <w:abstractNumId w:val="0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D7"/>
    <w:rsid w:val="00011557"/>
    <w:rsid w:val="0001436A"/>
    <w:rsid w:val="000167E4"/>
    <w:rsid w:val="00073903"/>
    <w:rsid w:val="00075994"/>
    <w:rsid w:val="00077077"/>
    <w:rsid w:val="0008784F"/>
    <w:rsid w:val="000B6C48"/>
    <w:rsid w:val="000C09C1"/>
    <w:rsid w:val="000C6575"/>
    <w:rsid w:val="000D7E74"/>
    <w:rsid w:val="000E1CEC"/>
    <w:rsid w:val="001005F3"/>
    <w:rsid w:val="00107C61"/>
    <w:rsid w:val="00114B52"/>
    <w:rsid w:val="00127182"/>
    <w:rsid w:val="00171046"/>
    <w:rsid w:val="00183D2F"/>
    <w:rsid w:val="001A036D"/>
    <w:rsid w:val="00207B7F"/>
    <w:rsid w:val="002141D0"/>
    <w:rsid w:val="0022464D"/>
    <w:rsid w:val="00260125"/>
    <w:rsid w:val="0028785C"/>
    <w:rsid w:val="002C1223"/>
    <w:rsid w:val="002E44D3"/>
    <w:rsid w:val="003321A2"/>
    <w:rsid w:val="0035530F"/>
    <w:rsid w:val="0036641A"/>
    <w:rsid w:val="0036668D"/>
    <w:rsid w:val="00366E36"/>
    <w:rsid w:val="00377376"/>
    <w:rsid w:val="003874A8"/>
    <w:rsid w:val="00397F89"/>
    <w:rsid w:val="003F4016"/>
    <w:rsid w:val="003F5750"/>
    <w:rsid w:val="004072AD"/>
    <w:rsid w:val="004226F7"/>
    <w:rsid w:val="00427FF0"/>
    <w:rsid w:val="0044734A"/>
    <w:rsid w:val="004673A3"/>
    <w:rsid w:val="004C2FB3"/>
    <w:rsid w:val="004C514C"/>
    <w:rsid w:val="004D25CC"/>
    <w:rsid w:val="004F1D6E"/>
    <w:rsid w:val="00537F87"/>
    <w:rsid w:val="0054245A"/>
    <w:rsid w:val="005B2C5D"/>
    <w:rsid w:val="005C3094"/>
    <w:rsid w:val="005D4FCC"/>
    <w:rsid w:val="006239FB"/>
    <w:rsid w:val="00635BA9"/>
    <w:rsid w:val="006804D7"/>
    <w:rsid w:val="00691FE8"/>
    <w:rsid w:val="006F5FA8"/>
    <w:rsid w:val="007063AC"/>
    <w:rsid w:val="00781DDA"/>
    <w:rsid w:val="00790F40"/>
    <w:rsid w:val="007D09B5"/>
    <w:rsid w:val="007D1C47"/>
    <w:rsid w:val="007F503D"/>
    <w:rsid w:val="007F764E"/>
    <w:rsid w:val="00831778"/>
    <w:rsid w:val="0086636C"/>
    <w:rsid w:val="00866AC8"/>
    <w:rsid w:val="00887102"/>
    <w:rsid w:val="00887230"/>
    <w:rsid w:val="008D24FB"/>
    <w:rsid w:val="009174A0"/>
    <w:rsid w:val="00933CBE"/>
    <w:rsid w:val="00983E59"/>
    <w:rsid w:val="009A4346"/>
    <w:rsid w:val="009B3480"/>
    <w:rsid w:val="009E6DD5"/>
    <w:rsid w:val="00A14479"/>
    <w:rsid w:val="00A1448F"/>
    <w:rsid w:val="00A24985"/>
    <w:rsid w:val="00A30BF1"/>
    <w:rsid w:val="00A40C0F"/>
    <w:rsid w:val="00A47228"/>
    <w:rsid w:val="00AC3910"/>
    <w:rsid w:val="00AF028A"/>
    <w:rsid w:val="00B2383D"/>
    <w:rsid w:val="00B2774F"/>
    <w:rsid w:val="00B3161B"/>
    <w:rsid w:val="00BA0B4C"/>
    <w:rsid w:val="00C13FFE"/>
    <w:rsid w:val="00C2678B"/>
    <w:rsid w:val="00C45121"/>
    <w:rsid w:val="00C92AFC"/>
    <w:rsid w:val="00CA0A27"/>
    <w:rsid w:val="00CB73A1"/>
    <w:rsid w:val="00CC3D29"/>
    <w:rsid w:val="00CE0400"/>
    <w:rsid w:val="00CF11E4"/>
    <w:rsid w:val="00D11D83"/>
    <w:rsid w:val="00D6558D"/>
    <w:rsid w:val="00D77F1A"/>
    <w:rsid w:val="00D83EC6"/>
    <w:rsid w:val="00D93133"/>
    <w:rsid w:val="00D9536E"/>
    <w:rsid w:val="00D97461"/>
    <w:rsid w:val="00DA7454"/>
    <w:rsid w:val="00DD585B"/>
    <w:rsid w:val="00DF1D58"/>
    <w:rsid w:val="00E44024"/>
    <w:rsid w:val="00E70BE2"/>
    <w:rsid w:val="00EC623F"/>
    <w:rsid w:val="00EC77F4"/>
    <w:rsid w:val="00F91E1C"/>
    <w:rsid w:val="00FB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DD6D"/>
  <w15:chartTrackingRefBased/>
  <w15:docId w15:val="{2804DEC3-3B1E-4DFC-BA5C-55D595BD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4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04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68D"/>
  </w:style>
  <w:style w:type="paragraph" w:styleId="Footer">
    <w:name w:val="footer"/>
    <w:basedOn w:val="Normal"/>
    <w:link w:val="FooterChar"/>
    <w:uiPriority w:val="99"/>
    <w:unhideWhenUsed/>
    <w:rsid w:val="00366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xl2@nj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3C1FA-ACC1-47B6-99F2-C145413E4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83DCF4F1</Template>
  <TotalTime>94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 Lu</dc:creator>
  <cp:keywords/>
  <dc:description/>
  <cp:lastModifiedBy>Qian X Lu</cp:lastModifiedBy>
  <cp:revision>39</cp:revision>
  <dcterms:created xsi:type="dcterms:W3CDTF">2016-10-13T13:00:00Z</dcterms:created>
  <dcterms:modified xsi:type="dcterms:W3CDTF">2018-02-03T16:51:00Z</dcterms:modified>
</cp:coreProperties>
</file>